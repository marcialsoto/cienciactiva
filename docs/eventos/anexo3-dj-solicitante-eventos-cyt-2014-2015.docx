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21" w:rsidRPr="00B901A8" w:rsidRDefault="006A5221" w:rsidP="007B7E66">
      <w:pPr>
        <w:pStyle w:val="ListParagraph"/>
        <w:spacing w:after="0" w:line="240" w:lineRule="auto"/>
        <w:jc w:val="both"/>
      </w:pPr>
    </w:p>
    <w:p w:rsidR="006A5221" w:rsidRPr="00B901A8" w:rsidRDefault="006A5221" w:rsidP="00312680">
      <w:pPr>
        <w:spacing w:after="0" w:line="240" w:lineRule="auto"/>
        <w:jc w:val="right"/>
        <w:rPr>
          <w:b/>
        </w:rPr>
      </w:pPr>
      <w:r w:rsidRPr="00B901A8">
        <w:rPr>
          <w:b/>
        </w:rPr>
        <w:t>ANEXO 3</w:t>
      </w:r>
    </w:p>
    <w:p w:rsidR="006A5221" w:rsidRPr="00B901A8" w:rsidRDefault="006A5221" w:rsidP="00312680">
      <w:pPr>
        <w:spacing w:after="0" w:line="240" w:lineRule="auto"/>
      </w:pPr>
    </w:p>
    <w:p w:rsidR="006A5221" w:rsidRPr="00B901A8" w:rsidRDefault="006A5221" w:rsidP="00312680">
      <w:pPr>
        <w:spacing w:after="0" w:line="240" w:lineRule="auto"/>
        <w:jc w:val="center"/>
        <w:rPr>
          <w:b/>
        </w:rPr>
      </w:pPr>
      <w:r w:rsidRPr="00B901A8">
        <w:rPr>
          <w:b/>
        </w:rPr>
        <w:t>DECLARACIÓN JURADA DEL SOLICITANTE</w:t>
      </w:r>
    </w:p>
    <w:p w:rsidR="006A5221" w:rsidRPr="00B901A8" w:rsidRDefault="006A5221" w:rsidP="00312680">
      <w:pPr>
        <w:spacing w:after="0" w:line="240" w:lineRule="auto"/>
      </w:pPr>
    </w:p>
    <w:p w:rsidR="006A5221" w:rsidRPr="00B901A8" w:rsidRDefault="006A5221" w:rsidP="00181847">
      <w:pPr>
        <w:spacing w:after="0" w:line="360" w:lineRule="auto"/>
        <w:jc w:val="both"/>
      </w:pPr>
      <w:r w:rsidRPr="00B901A8">
        <w:t xml:space="preserve">Yo, ………………………………………………………………….., identificado con documento de identidad N° ………………….., en mi calidad de Coordinador responsable de la propuesta “………….” ante FONDECYT presentada al Concurso Organización de Eventos Científicos y Tecnológicos                                               </w:t>
      </w:r>
      <w:r w:rsidRPr="00A40A12">
        <w:t>(Año – Nº Convocatoria)</w:t>
      </w:r>
      <w:r>
        <w:t xml:space="preserve">  </w:t>
      </w:r>
      <w:r w:rsidRPr="00B901A8">
        <w:t xml:space="preserve"> declaro bajo juramento que :</w:t>
      </w:r>
    </w:p>
    <w:p w:rsidR="006A5221" w:rsidRPr="00B901A8" w:rsidRDefault="006A5221" w:rsidP="00181847">
      <w:pPr>
        <w:spacing w:after="0" w:line="360" w:lineRule="auto"/>
        <w:jc w:val="both"/>
      </w:pPr>
    </w:p>
    <w:p w:rsidR="006A5221" w:rsidRPr="00B901A8" w:rsidRDefault="006A5221" w:rsidP="00181847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B901A8">
        <w:t>Conozco y acepto plenamente las condiciones y requisitos de los términos de referencia de la convocatoria y las respectivas Bases y me comprometo a participar activamente en el desarrollo de la propuesta hasta su culminación y cumplir con los compromisos establecidos en las Bases</w:t>
      </w:r>
    </w:p>
    <w:p w:rsidR="006A5221" w:rsidRPr="00B901A8" w:rsidRDefault="006A5221" w:rsidP="00181847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B901A8">
        <w:t>Los participantes de la propuesta no tienen informes técnicos observados ni deudas irresueltas con el CONCYTEC/FONDECYT</w:t>
      </w:r>
    </w:p>
    <w:p w:rsidR="006A5221" w:rsidRPr="00B901A8" w:rsidRDefault="006A5221" w:rsidP="00181847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B901A8">
        <w:t>La información presentada en la propuesta es verídica y asumo la responsabilidad de todo lo manifestado y presentado en este Concurso de Subvenciones y libero de toda responsabilidad al FONDECYT, en caso de que se encontrara una deficiencia o inconsistencia en la documentación e información proporcionada a la presente convocatoria</w:t>
      </w:r>
    </w:p>
    <w:p w:rsidR="006A5221" w:rsidRPr="00B901A8" w:rsidRDefault="006A5221" w:rsidP="00181847">
      <w:pPr>
        <w:pStyle w:val="ListParagraph"/>
        <w:spacing w:after="0" w:line="360" w:lineRule="auto"/>
        <w:jc w:val="both"/>
      </w:pPr>
    </w:p>
    <w:p w:rsidR="006A5221" w:rsidRPr="00B901A8" w:rsidRDefault="006A5221" w:rsidP="00181847">
      <w:pPr>
        <w:spacing w:after="0" w:line="360" w:lineRule="auto"/>
        <w:jc w:val="both"/>
      </w:pPr>
      <w:r w:rsidRPr="00B901A8">
        <w:t>De lo contrario me someto a las sanciones establecidas en el Reglamento respectivo de Subvenciones, así como a las que me alcancen del Código Civil y Normas Legales conexas por el incumplimiento del presente compromiso.</w:t>
      </w:r>
    </w:p>
    <w:p w:rsidR="006A5221" w:rsidRPr="00B901A8" w:rsidRDefault="006A5221" w:rsidP="00181847">
      <w:pPr>
        <w:spacing w:after="0" w:line="360" w:lineRule="auto"/>
        <w:jc w:val="both"/>
      </w:pPr>
    </w:p>
    <w:p w:rsidR="006A5221" w:rsidRPr="00B901A8" w:rsidRDefault="006A5221" w:rsidP="00181847">
      <w:pPr>
        <w:spacing w:after="0" w:line="360" w:lineRule="auto"/>
        <w:jc w:val="both"/>
      </w:pPr>
      <w:r w:rsidRPr="00B901A8">
        <w:t>En señal de cumplimiento del presente documento, firmo en la ciudad de ……………… a los …..</w:t>
      </w:r>
      <w:r>
        <w:t xml:space="preserve"> días del mes de ………………. de 201…</w:t>
      </w:r>
    </w:p>
    <w:p w:rsidR="006A5221" w:rsidRPr="00B901A8" w:rsidRDefault="006A5221" w:rsidP="00312680">
      <w:pPr>
        <w:spacing w:after="0" w:line="240" w:lineRule="auto"/>
        <w:jc w:val="both"/>
      </w:pPr>
    </w:p>
    <w:p w:rsidR="006A5221" w:rsidRPr="00B901A8" w:rsidRDefault="006A5221" w:rsidP="00312680">
      <w:pPr>
        <w:spacing w:after="0" w:line="240" w:lineRule="auto"/>
        <w:jc w:val="both"/>
      </w:pPr>
    </w:p>
    <w:p w:rsidR="006A5221" w:rsidRPr="00B901A8" w:rsidRDefault="006A5221" w:rsidP="00312680">
      <w:pPr>
        <w:spacing w:after="0" w:line="240" w:lineRule="auto"/>
        <w:jc w:val="both"/>
      </w:pPr>
      <w:r w:rsidRPr="00B901A8">
        <w:t>Firma</w:t>
      </w:r>
    </w:p>
    <w:p w:rsidR="006A5221" w:rsidRDefault="006A5221" w:rsidP="00312680">
      <w:pPr>
        <w:spacing w:after="0" w:line="240" w:lineRule="auto"/>
        <w:jc w:val="both"/>
      </w:pPr>
      <w:r w:rsidRPr="00B901A8">
        <w:t>Nombres y Apellidos</w:t>
      </w:r>
    </w:p>
    <w:sectPr w:rsidR="006A5221" w:rsidSect="00072F06">
      <w:footerReference w:type="default" r:id="rId7"/>
      <w:pgSz w:w="12240" w:h="15840"/>
      <w:pgMar w:top="719" w:right="1701" w:bottom="1417" w:left="1701" w:header="360" w:footer="0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221" w:rsidRDefault="006A5221">
      <w:r>
        <w:separator/>
      </w:r>
    </w:p>
  </w:endnote>
  <w:endnote w:type="continuationSeparator" w:id="0">
    <w:p w:rsidR="006A5221" w:rsidRDefault="006A5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1" w:rsidRDefault="006A5221" w:rsidP="009E60A5">
    <w:pPr>
      <w:pStyle w:val="Footer"/>
      <w:ind w:right="360"/>
    </w:pPr>
    <w:r>
      <w:rPr>
        <w:b/>
        <w:color w:val="808080"/>
        <w:sz w:val="16"/>
        <w:szCs w:val="16"/>
      </w:rPr>
      <w:t>EF 011-2014 / 2015 – I : Organización de Eventos Científicos y Tecnológicos                          UNIDAD DE DESARROLLO – FONDECYT</w:t>
    </w:r>
  </w:p>
  <w:p w:rsidR="006A5221" w:rsidRDefault="006A5221" w:rsidP="00072F06">
    <w:pPr>
      <w:pStyle w:val="Footer"/>
      <w:tabs>
        <w:tab w:val="clear" w:pos="4252"/>
        <w:tab w:val="clear" w:pos="8504"/>
        <w:tab w:val="left" w:pos="76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221" w:rsidRDefault="006A5221">
      <w:r>
        <w:separator/>
      </w:r>
    </w:p>
  </w:footnote>
  <w:footnote w:type="continuationSeparator" w:id="0">
    <w:p w:rsidR="006A5221" w:rsidRDefault="006A5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6D1D"/>
    <w:rsid w:val="00030937"/>
    <w:rsid w:val="00072F06"/>
    <w:rsid w:val="000802F1"/>
    <w:rsid w:val="00126E8E"/>
    <w:rsid w:val="001348E9"/>
    <w:rsid w:val="001719E3"/>
    <w:rsid w:val="00181847"/>
    <w:rsid w:val="001846AF"/>
    <w:rsid w:val="001A3AF0"/>
    <w:rsid w:val="002F78A9"/>
    <w:rsid w:val="00307AC0"/>
    <w:rsid w:val="00312680"/>
    <w:rsid w:val="00364500"/>
    <w:rsid w:val="003A79AE"/>
    <w:rsid w:val="004010C8"/>
    <w:rsid w:val="00497DAB"/>
    <w:rsid w:val="00537DA7"/>
    <w:rsid w:val="00546A76"/>
    <w:rsid w:val="00574AA4"/>
    <w:rsid w:val="005A77EE"/>
    <w:rsid w:val="006135F4"/>
    <w:rsid w:val="00676D1D"/>
    <w:rsid w:val="00691BB0"/>
    <w:rsid w:val="006A5221"/>
    <w:rsid w:val="006F63E1"/>
    <w:rsid w:val="007112F3"/>
    <w:rsid w:val="007B7E66"/>
    <w:rsid w:val="007C72BD"/>
    <w:rsid w:val="007E426E"/>
    <w:rsid w:val="007F6B0A"/>
    <w:rsid w:val="00886F04"/>
    <w:rsid w:val="008B70F4"/>
    <w:rsid w:val="00955DD3"/>
    <w:rsid w:val="00963EE9"/>
    <w:rsid w:val="009B2474"/>
    <w:rsid w:val="009B6987"/>
    <w:rsid w:val="009D7D51"/>
    <w:rsid w:val="009E60A5"/>
    <w:rsid w:val="00A40A12"/>
    <w:rsid w:val="00AB1665"/>
    <w:rsid w:val="00AC3FF1"/>
    <w:rsid w:val="00AD69DB"/>
    <w:rsid w:val="00B14FA2"/>
    <w:rsid w:val="00B901A8"/>
    <w:rsid w:val="00B93A63"/>
    <w:rsid w:val="00BE26A9"/>
    <w:rsid w:val="00CB24A3"/>
    <w:rsid w:val="00D0496B"/>
    <w:rsid w:val="00D40555"/>
    <w:rsid w:val="00D41D71"/>
    <w:rsid w:val="00DA4CCA"/>
    <w:rsid w:val="00DD2C8B"/>
    <w:rsid w:val="00F24F77"/>
    <w:rsid w:val="00F40365"/>
    <w:rsid w:val="00F52696"/>
    <w:rsid w:val="00FD3C67"/>
    <w:rsid w:val="00FF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eGrid">
    <w:name w:val="Table Grid"/>
    <w:basedOn w:val="TableNormal"/>
    <w:uiPriority w:val="99"/>
    <w:rsid w:val="00546A7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3FF1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3FF1"/>
    <w:rPr>
      <w:rFonts w:cs="Times New Roman"/>
      <w:lang w:eastAsia="en-US"/>
    </w:rPr>
  </w:style>
  <w:style w:type="character" w:styleId="PageNumber">
    <w:name w:val="page number"/>
    <w:basedOn w:val="DefaultParagraphFont"/>
    <w:uiPriority w:val="99"/>
    <w:rsid w:val="009E60A5"/>
    <w:rPr>
      <w:rFonts w:cs="Times New Roman"/>
    </w:rPr>
  </w:style>
  <w:style w:type="paragraph" w:customStyle="1" w:styleId="Default">
    <w:name w:val="Default"/>
    <w:uiPriority w:val="99"/>
    <w:rsid w:val="00072F06"/>
    <w:pPr>
      <w:suppressAutoHyphens/>
      <w:autoSpaceDE w:val="0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paragraph" w:styleId="NormalWeb">
    <w:name w:val="Normal (Web)"/>
    <w:basedOn w:val="Normal"/>
    <w:uiPriority w:val="99"/>
    <w:rsid w:val="004010C8"/>
    <w:pPr>
      <w:spacing w:before="100" w:beforeAutospacing="1" w:after="119" w:line="240" w:lineRule="auto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character" w:styleId="Hyperlink">
    <w:name w:val="Hyperlink"/>
    <w:basedOn w:val="DefaultParagraphFont"/>
    <w:uiPriority w:val="99"/>
    <w:rsid w:val="009B698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12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229</Words>
  <Characters>1263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emalca</cp:lastModifiedBy>
  <cp:revision>4</cp:revision>
  <dcterms:created xsi:type="dcterms:W3CDTF">2014-12-19T15:17:00Z</dcterms:created>
  <dcterms:modified xsi:type="dcterms:W3CDTF">2014-12-20T04:11:00Z</dcterms:modified>
</cp:coreProperties>
</file>