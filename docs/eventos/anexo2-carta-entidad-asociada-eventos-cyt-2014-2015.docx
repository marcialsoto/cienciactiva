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424" w:rsidRDefault="00975424" w:rsidP="002F78A9">
      <w:pPr>
        <w:spacing w:after="0" w:line="240" w:lineRule="auto"/>
        <w:jc w:val="right"/>
      </w:pPr>
    </w:p>
    <w:p w:rsidR="00975424" w:rsidRPr="00B901A8" w:rsidRDefault="00975424" w:rsidP="002F78A9">
      <w:pPr>
        <w:spacing w:after="0" w:line="240" w:lineRule="auto"/>
        <w:jc w:val="right"/>
      </w:pPr>
    </w:p>
    <w:p w:rsidR="00975424" w:rsidRPr="00B901A8" w:rsidRDefault="00975424" w:rsidP="002F78A9">
      <w:pPr>
        <w:spacing w:after="0" w:line="240" w:lineRule="auto"/>
        <w:jc w:val="right"/>
        <w:rPr>
          <w:b/>
        </w:rPr>
      </w:pPr>
      <w:r w:rsidRPr="00B901A8">
        <w:rPr>
          <w:b/>
        </w:rPr>
        <w:t>ANEXO 2</w:t>
      </w:r>
    </w:p>
    <w:p w:rsidR="00975424" w:rsidRPr="00B901A8" w:rsidRDefault="00975424" w:rsidP="007B7E66">
      <w:pPr>
        <w:spacing w:after="0" w:line="240" w:lineRule="auto"/>
      </w:pPr>
    </w:p>
    <w:p w:rsidR="00975424" w:rsidRPr="00B901A8" w:rsidRDefault="00975424" w:rsidP="007B7E66">
      <w:pPr>
        <w:spacing w:after="0" w:line="240" w:lineRule="auto"/>
        <w:jc w:val="center"/>
        <w:rPr>
          <w:b/>
        </w:rPr>
      </w:pPr>
      <w:r w:rsidRPr="00B901A8">
        <w:rPr>
          <w:b/>
        </w:rPr>
        <w:t xml:space="preserve">CARTA DE </w:t>
      </w:r>
      <w:smartTag w:uri="urn:schemas-microsoft-com:office:smarttags" w:element="PersonName">
        <w:smartTagPr>
          <w:attr w:name="ProductID" w:val="la Propuesta"/>
        </w:smartTagPr>
        <w:r w:rsidRPr="00B901A8">
          <w:rPr>
            <w:b/>
          </w:rPr>
          <w:t>LA ENTIDAD ASOCIADA</w:t>
        </w:r>
      </w:smartTag>
    </w:p>
    <w:p w:rsidR="00975424" w:rsidRPr="00B901A8" w:rsidRDefault="00975424" w:rsidP="007B7E66">
      <w:pPr>
        <w:spacing w:after="0" w:line="240" w:lineRule="auto"/>
      </w:pPr>
    </w:p>
    <w:p w:rsidR="00975424" w:rsidRPr="00B901A8" w:rsidRDefault="00975424" w:rsidP="00B901A8">
      <w:pPr>
        <w:spacing w:after="0" w:line="240" w:lineRule="auto"/>
        <w:jc w:val="right"/>
      </w:pPr>
      <w:r w:rsidRPr="00B901A8">
        <w:t>Ciudad, ……. de ……….. de 20</w:t>
      </w:r>
      <w:r>
        <w:t>1…</w:t>
      </w:r>
    </w:p>
    <w:p w:rsidR="00975424" w:rsidRPr="00B901A8" w:rsidRDefault="00975424" w:rsidP="002F78A9">
      <w:pPr>
        <w:spacing w:after="0" w:line="240" w:lineRule="auto"/>
        <w:jc w:val="both"/>
      </w:pPr>
      <w:r w:rsidRPr="00B901A8">
        <w:t xml:space="preserve">Señor Doctor </w:t>
      </w:r>
    </w:p>
    <w:p w:rsidR="00975424" w:rsidRPr="00B901A8" w:rsidRDefault="00975424" w:rsidP="002F78A9">
      <w:pPr>
        <w:spacing w:after="0" w:line="240" w:lineRule="auto"/>
        <w:jc w:val="both"/>
        <w:rPr>
          <w:b/>
          <w:smallCaps/>
        </w:rPr>
      </w:pPr>
      <w:r w:rsidRPr="00B901A8">
        <w:rPr>
          <w:b/>
          <w:smallCaps/>
        </w:rPr>
        <w:t>Manuel Luis Sánchez</w:t>
      </w:r>
    </w:p>
    <w:p w:rsidR="00975424" w:rsidRPr="00B901A8" w:rsidRDefault="00975424" w:rsidP="007B7E66">
      <w:pPr>
        <w:spacing w:after="0" w:line="240" w:lineRule="auto"/>
        <w:jc w:val="both"/>
      </w:pPr>
      <w:r w:rsidRPr="00B901A8">
        <w:t xml:space="preserve">Director Ejecutivo </w:t>
      </w:r>
    </w:p>
    <w:p w:rsidR="00975424" w:rsidRPr="00B901A8" w:rsidRDefault="00975424" w:rsidP="007B7E66">
      <w:pPr>
        <w:spacing w:after="0" w:line="240" w:lineRule="auto"/>
        <w:jc w:val="both"/>
      </w:pPr>
      <w:r w:rsidRPr="00B901A8">
        <w:t>Fondo Nacional de Desarrollo Científico y Tecnológico</w:t>
      </w:r>
    </w:p>
    <w:p w:rsidR="00975424" w:rsidRPr="00B901A8" w:rsidRDefault="00975424" w:rsidP="007B7E66">
      <w:pPr>
        <w:spacing w:after="0" w:line="240" w:lineRule="auto"/>
        <w:jc w:val="both"/>
      </w:pPr>
      <w:r w:rsidRPr="00B901A8">
        <w:t>y de Innovación Tecnológica</w:t>
      </w:r>
    </w:p>
    <w:p w:rsidR="00975424" w:rsidRPr="00B901A8" w:rsidRDefault="00975424" w:rsidP="007B7E66">
      <w:pPr>
        <w:spacing w:after="0" w:line="240" w:lineRule="auto"/>
        <w:jc w:val="both"/>
      </w:pPr>
      <w:r w:rsidRPr="00B901A8">
        <w:t>Lima.-</w:t>
      </w:r>
    </w:p>
    <w:p w:rsidR="00975424" w:rsidRPr="00B901A8" w:rsidRDefault="00975424" w:rsidP="006F63E1">
      <w:pPr>
        <w:spacing w:after="0" w:line="240" w:lineRule="auto"/>
        <w:jc w:val="both"/>
      </w:pPr>
    </w:p>
    <w:p w:rsidR="00975424" w:rsidRPr="00B901A8" w:rsidRDefault="00975424" w:rsidP="007B7E66">
      <w:pPr>
        <w:spacing w:after="0" w:line="240" w:lineRule="auto"/>
        <w:jc w:val="both"/>
      </w:pPr>
      <w:r w:rsidRPr="00B901A8">
        <w:t>De mi consideración;</w:t>
      </w:r>
    </w:p>
    <w:p w:rsidR="00975424" w:rsidRPr="00B901A8" w:rsidRDefault="00975424" w:rsidP="007B7E66">
      <w:pPr>
        <w:spacing w:after="0" w:line="240" w:lineRule="auto"/>
        <w:jc w:val="both"/>
      </w:pPr>
    </w:p>
    <w:p w:rsidR="00975424" w:rsidRPr="00B901A8" w:rsidRDefault="00975424" w:rsidP="00F24F77">
      <w:pPr>
        <w:spacing w:after="0" w:line="240" w:lineRule="auto"/>
        <w:jc w:val="both"/>
      </w:pPr>
      <w:r w:rsidRPr="00B901A8">
        <w:t xml:space="preserve">Tengo el agrado de dirigirme a usted, como autoridad competente de: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374"/>
        <w:gridCol w:w="2554"/>
      </w:tblGrid>
      <w:tr w:rsidR="00975424" w:rsidRPr="00B901A8" w:rsidTr="00181847">
        <w:tc>
          <w:tcPr>
            <w:tcW w:w="6374" w:type="dxa"/>
          </w:tcPr>
          <w:p w:rsidR="00975424" w:rsidRPr="00B901A8" w:rsidRDefault="00975424" w:rsidP="001348E9">
            <w:pPr>
              <w:tabs>
                <w:tab w:val="left" w:pos="1125"/>
              </w:tabs>
              <w:spacing w:after="0" w:line="240" w:lineRule="auto"/>
              <w:jc w:val="both"/>
            </w:pPr>
            <w:r w:rsidRPr="00B901A8">
              <w:t>Nombre de la Entidad Asociada</w:t>
            </w:r>
          </w:p>
        </w:tc>
        <w:tc>
          <w:tcPr>
            <w:tcW w:w="2554" w:type="dxa"/>
          </w:tcPr>
          <w:p w:rsidR="00975424" w:rsidRPr="00B901A8" w:rsidRDefault="00975424" w:rsidP="001348E9">
            <w:pPr>
              <w:spacing w:after="0" w:line="240" w:lineRule="auto"/>
              <w:jc w:val="both"/>
            </w:pPr>
            <w:r w:rsidRPr="00B901A8">
              <w:t>RUC</w:t>
            </w:r>
          </w:p>
        </w:tc>
      </w:tr>
    </w:tbl>
    <w:p w:rsidR="00975424" w:rsidRPr="00B901A8" w:rsidRDefault="00975424" w:rsidP="007B7E66">
      <w:pPr>
        <w:spacing w:after="0" w:line="240" w:lineRule="auto"/>
        <w:jc w:val="both"/>
      </w:pPr>
    </w:p>
    <w:p w:rsidR="00975424" w:rsidRPr="00B901A8" w:rsidRDefault="00975424" w:rsidP="007B7E66">
      <w:pPr>
        <w:spacing w:after="0" w:line="240" w:lineRule="auto"/>
        <w:jc w:val="both"/>
      </w:pPr>
      <w:r w:rsidRPr="00B901A8">
        <w:t xml:space="preserve">en calidad de Entidad Asociada, para manifestarle nuestro compromiso de participar en </w:t>
      </w:r>
      <w:smartTag w:uri="urn:schemas-microsoft-com:office:smarttags" w:element="PersonName">
        <w:smartTagPr>
          <w:attr w:name="ProductID" w:val="la Propuesta"/>
        </w:smartTagPr>
        <w:r w:rsidRPr="00B901A8">
          <w:t>la Propuesta</w:t>
        </w:r>
      </w:smartTag>
      <w:r w:rsidRPr="00B901A8">
        <w:t xml:space="preserve">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28"/>
      </w:tblGrid>
      <w:tr w:rsidR="00975424" w:rsidRPr="00B901A8" w:rsidTr="00181847">
        <w:tc>
          <w:tcPr>
            <w:tcW w:w="8928" w:type="dxa"/>
          </w:tcPr>
          <w:p w:rsidR="00975424" w:rsidRPr="00B901A8" w:rsidRDefault="00975424" w:rsidP="001348E9">
            <w:pPr>
              <w:spacing w:after="0" w:line="240" w:lineRule="auto"/>
              <w:jc w:val="both"/>
            </w:pPr>
            <w:r w:rsidRPr="00B901A8">
              <w:t>Nombre de la propuesta de Evento</w:t>
            </w:r>
          </w:p>
        </w:tc>
      </w:tr>
    </w:tbl>
    <w:p w:rsidR="00975424" w:rsidRPr="00B901A8" w:rsidRDefault="00975424" w:rsidP="00F24F77">
      <w:pPr>
        <w:spacing w:after="0"/>
        <w:jc w:val="both"/>
      </w:pPr>
    </w:p>
    <w:p w:rsidR="00975424" w:rsidRPr="00B901A8" w:rsidRDefault="00975424" w:rsidP="00F24F77">
      <w:pPr>
        <w:spacing w:after="0" w:line="240" w:lineRule="auto"/>
        <w:jc w:val="both"/>
      </w:pPr>
      <w:r w:rsidRPr="00B901A8">
        <w:t xml:space="preserve">presentada al Concurso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374"/>
        <w:gridCol w:w="2554"/>
      </w:tblGrid>
      <w:tr w:rsidR="00975424" w:rsidRPr="00B901A8" w:rsidTr="00181847">
        <w:tc>
          <w:tcPr>
            <w:tcW w:w="6374" w:type="dxa"/>
          </w:tcPr>
          <w:p w:rsidR="00975424" w:rsidRPr="00B901A8" w:rsidRDefault="00975424" w:rsidP="001348E9">
            <w:pPr>
              <w:spacing w:after="0" w:line="240" w:lineRule="auto"/>
              <w:jc w:val="both"/>
            </w:pPr>
            <w:r w:rsidRPr="00B901A8">
              <w:t xml:space="preserve">Organización de Eventos Científicos y Tecnológicos                                               </w:t>
            </w:r>
          </w:p>
        </w:tc>
        <w:tc>
          <w:tcPr>
            <w:tcW w:w="2554" w:type="dxa"/>
          </w:tcPr>
          <w:p w:rsidR="00975424" w:rsidRPr="00B901A8" w:rsidRDefault="00975424" w:rsidP="009E60A5">
            <w:pPr>
              <w:spacing w:after="0" w:line="240" w:lineRule="auto"/>
              <w:jc w:val="center"/>
            </w:pPr>
            <w:r>
              <w:t>Año – Nº Convocatoria</w:t>
            </w:r>
          </w:p>
        </w:tc>
      </w:tr>
    </w:tbl>
    <w:p w:rsidR="00975424" w:rsidRPr="00B901A8" w:rsidRDefault="00975424" w:rsidP="00F24F77">
      <w:pPr>
        <w:spacing w:after="0" w:line="240" w:lineRule="auto"/>
        <w:jc w:val="both"/>
      </w:pPr>
    </w:p>
    <w:p w:rsidR="00975424" w:rsidRPr="00B901A8" w:rsidRDefault="00975424" w:rsidP="00F24F77">
      <w:pPr>
        <w:spacing w:after="0" w:line="240" w:lineRule="auto"/>
        <w:jc w:val="both"/>
      </w:pPr>
      <w:r w:rsidRPr="00B901A8">
        <w:t>a cargo del Coordinador: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374"/>
        <w:gridCol w:w="2554"/>
      </w:tblGrid>
      <w:tr w:rsidR="00975424" w:rsidRPr="00B901A8" w:rsidTr="00181847">
        <w:tc>
          <w:tcPr>
            <w:tcW w:w="6374" w:type="dxa"/>
          </w:tcPr>
          <w:p w:rsidR="00975424" w:rsidRPr="00B901A8" w:rsidRDefault="00975424" w:rsidP="001348E9">
            <w:pPr>
              <w:tabs>
                <w:tab w:val="left" w:pos="1125"/>
              </w:tabs>
              <w:spacing w:after="0" w:line="240" w:lineRule="auto"/>
              <w:jc w:val="both"/>
            </w:pPr>
            <w:r w:rsidRPr="00B901A8">
              <w:t>Nombre completo del Coordinador</w:t>
            </w:r>
          </w:p>
        </w:tc>
        <w:tc>
          <w:tcPr>
            <w:tcW w:w="2554" w:type="dxa"/>
          </w:tcPr>
          <w:p w:rsidR="00975424" w:rsidRPr="00B901A8" w:rsidRDefault="00975424" w:rsidP="001348E9">
            <w:pPr>
              <w:spacing w:after="0" w:line="240" w:lineRule="auto"/>
              <w:jc w:val="both"/>
            </w:pPr>
            <w:r w:rsidRPr="00B901A8">
              <w:t>Doc. Identidad</w:t>
            </w:r>
          </w:p>
        </w:tc>
      </w:tr>
    </w:tbl>
    <w:p w:rsidR="00975424" w:rsidRPr="00B901A8" w:rsidRDefault="00975424" w:rsidP="00F24F77">
      <w:pPr>
        <w:spacing w:after="0" w:line="240" w:lineRule="auto"/>
        <w:jc w:val="both"/>
      </w:pPr>
    </w:p>
    <w:p w:rsidR="00975424" w:rsidRPr="00B901A8" w:rsidRDefault="00975424" w:rsidP="00F24F77">
      <w:pPr>
        <w:spacing w:after="0" w:line="240" w:lineRule="auto"/>
        <w:jc w:val="both"/>
      </w:pPr>
      <w:r w:rsidRPr="00B901A8">
        <w:t xml:space="preserve">de </w:t>
      </w:r>
      <w:smartTag w:uri="urn:schemas-microsoft-com:office:smarttags" w:element="PersonName">
        <w:smartTagPr>
          <w:attr w:name="ProductID" w:val="la Propuesta"/>
        </w:smartTagPr>
        <w:r w:rsidRPr="00B901A8">
          <w:t>la Entidad Solicitante</w:t>
        </w:r>
      </w:smartTag>
      <w:r w:rsidRPr="00B901A8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374"/>
        <w:gridCol w:w="2554"/>
      </w:tblGrid>
      <w:tr w:rsidR="00975424" w:rsidRPr="00B901A8" w:rsidTr="00181847">
        <w:tc>
          <w:tcPr>
            <w:tcW w:w="6374" w:type="dxa"/>
          </w:tcPr>
          <w:p w:rsidR="00975424" w:rsidRPr="00B901A8" w:rsidRDefault="00975424" w:rsidP="001348E9">
            <w:pPr>
              <w:tabs>
                <w:tab w:val="left" w:pos="1125"/>
              </w:tabs>
              <w:spacing w:after="0" w:line="240" w:lineRule="auto"/>
              <w:jc w:val="both"/>
            </w:pPr>
            <w:r w:rsidRPr="00B901A8">
              <w:t>Nombre de la Entidad Solicitante</w:t>
            </w:r>
          </w:p>
        </w:tc>
        <w:tc>
          <w:tcPr>
            <w:tcW w:w="2554" w:type="dxa"/>
          </w:tcPr>
          <w:p w:rsidR="00975424" w:rsidRPr="00B901A8" w:rsidRDefault="00975424" w:rsidP="001348E9">
            <w:pPr>
              <w:spacing w:after="0" w:line="240" w:lineRule="auto"/>
              <w:jc w:val="both"/>
            </w:pPr>
            <w:r w:rsidRPr="00B901A8">
              <w:t>RUC</w:t>
            </w:r>
          </w:p>
        </w:tc>
      </w:tr>
    </w:tbl>
    <w:p w:rsidR="00975424" w:rsidRPr="00B901A8" w:rsidRDefault="00975424" w:rsidP="00F24F77">
      <w:pPr>
        <w:spacing w:after="0" w:line="240" w:lineRule="auto"/>
        <w:jc w:val="both"/>
      </w:pPr>
    </w:p>
    <w:p w:rsidR="00975424" w:rsidRPr="00B901A8" w:rsidRDefault="00975424" w:rsidP="00F24F77">
      <w:pPr>
        <w:spacing w:after="0" w:line="240" w:lineRule="auto"/>
        <w:jc w:val="both"/>
      </w:pPr>
      <w:r w:rsidRPr="00B901A8">
        <w:t xml:space="preserve">para lo cual designamos en nuestra representación a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374"/>
        <w:gridCol w:w="2554"/>
      </w:tblGrid>
      <w:tr w:rsidR="00975424" w:rsidRPr="00B901A8" w:rsidTr="00181847">
        <w:tc>
          <w:tcPr>
            <w:tcW w:w="6374" w:type="dxa"/>
          </w:tcPr>
          <w:p w:rsidR="00975424" w:rsidRPr="00B901A8" w:rsidRDefault="00975424" w:rsidP="001348E9">
            <w:pPr>
              <w:tabs>
                <w:tab w:val="left" w:pos="1125"/>
              </w:tabs>
              <w:spacing w:after="0" w:line="240" w:lineRule="auto"/>
              <w:jc w:val="both"/>
            </w:pPr>
            <w:r w:rsidRPr="00B901A8">
              <w:t>Nombre completo del contacto de la Entidad Asociada</w:t>
            </w:r>
          </w:p>
        </w:tc>
        <w:tc>
          <w:tcPr>
            <w:tcW w:w="2554" w:type="dxa"/>
          </w:tcPr>
          <w:p w:rsidR="00975424" w:rsidRPr="00B901A8" w:rsidRDefault="00975424" w:rsidP="001348E9">
            <w:pPr>
              <w:spacing w:after="0" w:line="240" w:lineRule="auto"/>
              <w:jc w:val="both"/>
            </w:pPr>
            <w:r w:rsidRPr="00B901A8">
              <w:t>Doc. Identidad</w:t>
            </w:r>
          </w:p>
        </w:tc>
      </w:tr>
    </w:tbl>
    <w:p w:rsidR="00975424" w:rsidRPr="00B901A8" w:rsidRDefault="00975424" w:rsidP="00F24F77">
      <w:pPr>
        <w:spacing w:after="0" w:line="240" w:lineRule="auto"/>
        <w:jc w:val="both"/>
      </w:pPr>
    </w:p>
    <w:p w:rsidR="00975424" w:rsidRPr="00B901A8" w:rsidRDefault="00975424" w:rsidP="00F24F77">
      <w:pPr>
        <w:spacing w:after="0" w:line="240" w:lineRule="auto"/>
        <w:jc w:val="both"/>
      </w:pPr>
      <w:r w:rsidRPr="00B901A8">
        <w:t>Declaramos que cumplimos con los requisitos solicitados en las Bases del Concurso y nos comprometemos a cumplir con nuestras responsabilidades en el desarrollo/ejecución de la propuesta.</w:t>
      </w:r>
    </w:p>
    <w:p w:rsidR="00975424" w:rsidRPr="00B901A8" w:rsidRDefault="00975424" w:rsidP="00F24F77">
      <w:pPr>
        <w:spacing w:after="0" w:line="240" w:lineRule="auto"/>
        <w:jc w:val="both"/>
      </w:pPr>
    </w:p>
    <w:p w:rsidR="00975424" w:rsidRPr="00B901A8" w:rsidRDefault="00975424" w:rsidP="00F24F77">
      <w:pPr>
        <w:spacing w:after="0" w:line="240" w:lineRule="auto"/>
        <w:jc w:val="both"/>
      </w:pPr>
      <w:r w:rsidRPr="00B901A8">
        <w:t xml:space="preserve">Asimismo comunico que la suma total de la contrapartida de nuestra Entidad para </w:t>
      </w:r>
      <w:smartTag w:uri="urn:schemas-microsoft-com:office:smarttags" w:element="PersonName">
        <w:smartTagPr>
          <w:attr w:name="ProductID" w:val="la Propuesta"/>
        </w:smartTagPr>
        <w:r w:rsidRPr="00B901A8">
          <w:t>la Propuesta</w:t>
        </w:r>
      </w:smartTag>
      <w:r w:rsidRPr="00B901A8">
        <w:t xml:space="preserve"> es de s/. ………… (…. y 00/100 Nuevos Soles)).</w:t>
      </w:r>
    </w:p>
    <w:p w:rsidR="00975424" w:rsidRPr="00B901A8" w:rsidRDefault="00975424" w:rsidP="00F24F77">
      <w:pPr>
        <w:spacing w:after="0" w:line="240" w:lineRule="auto"/>
        <w:jc w:val="both"/>
      </w:pPr>
    </w:p>
    <w:p w:rsidR="00975424" w:rsidRPr="00B901A8" w:rsidRDefault="00975424" w:rsidP="00F24F77">
      <w:pPr>
        <w:spacing w:after="0" w:line="240" w:lineRule="auto"/>
        <w:jc w:val="both"/>
      </w:pPr>
      <w:r w:rsidRPr="00B901A8">
        <w:t>Sin otro particular, quedo de usted.</w:t>
      </w:r>
    </w:p>
    <w:p w:rsidR="00975424" w:rsidRPr="00B901A8" w:rsidRDefault="00975424" w:rsidP="00F24F77">
      <w:pPr>
        <w:spacing w:after="0" w:line="240" w:lineRule="auto"/>
        <w:jc w:val="both"/>
      </w:pPr>
    </w:p>
    <w:p w:rsidR="00975424" w:rsidRPr="00B901A8" w:rsidRDefault="00975424" w:rsidP="00F24F77">
      <w:pPr>
        <w:spacing w:after="0" w:line="240" w:lineRule="auto"/>
        <w:jc w:val="both"/>
      </w:pPr>
      <w:r w:rsidRPr="00B901A8">
        <w:t>Atentamente</w:t>
      </w:r>
    </w:p>
    <w:p w:rsidR="00975424" w:rsidRPr="00B901A8" w:rsidRDefault="00975424" w:rsidP="00F24F77">
      <w:pPr>
        <w:spacing w:after="0" w:line="240" w:lineRule="auto"/>
        <w:jc w:val="both"/>
      </w:pPr>
    </w:p>
    <w:p w:rsidR="00975424" w:rsidRPr="00B901A8" w:rsidRDefault="00975424" w:rsidP="00F24F77">
      <w:pPr>
        <w:spacing w:after="0" w:line="240" w:lineRule="auto"/>
        <w:jc w:val="both"/>
      </w:pPr>
      <w:r w:rsidRPr="00B901A8">
        <w:t xml:space="preserve">Firma, </w:t>
      </w:r>
    </w:p>
    <w:p w:rsidR="00975424" w:rsidRPr="00B901A8" w:rsidRDefault="00975424" w:rsidP="00F24F77">
      <w:pPr>
        <w:spacing w:after="0" w:line="240" w:lineRule="auto"/>
        <w:jc w:val="both"/>
      </w:pPr>
      <w:r w:rsidRPr="00B901A8">
        <w:t>Nombres y Apellidos</w:t>
      </w:r>
    </w:p>
    <w:p w:rsidR="00975424" w:rsidRPr="00B901A8" w:rsidRDefault="00975424" w:rsidP="00F24F77">
      <w:pPr>
        <w:spacing w:after="0" w:line="240" w:lineRule="auto"/>
        <w:jc w:val="both"/>
      </w:pPr>
      <w:r w:rsidRPr="00B901A8">
        <w:t>Cargo</w:t>
      </w:r>
    </w:p>
    <w:p w:rsidR="00975424" w:rsidRPr="00B901A8" w:rsidRDefault="00975424" w:rsidP="00F24F77">
      <w:pPr>
        <w:jc w:val="both"/>
      </w:pPr>
    </w:p>
    <w:sectPr w:rsidR="00975424" w:rsidRPr="00B901A8" w:rsidSect="00072F06">
      <w:footerReference w:type="default" r:id="rId7"/>
      <w:pgSz w:w="12240" w:h="15840"/>
      <w:pgMar w:top="719" w:right="1701" w:bottom="1417" w:left="1701" w:header="360" w:footer="0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5424" w:rsidRDefault="00975424">
      <w:r>
        <w:separator/>
      </w:r>
    </w:p>
  </w:endnote>
  <w:endnote w:type="continuationSeparator" w:id="0">
    <w:p w:rsidR="00975424" w:rsidRDefault="009754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424" w:rsidRDefault="00975424" w:rsidP="009E60A5">
    <w:pPr>
      <w:pStyle w:val="Footer"/>
      <w:ind w:right="360"/>
    </w:pPr>
    <w:r>
      <w:rPr>
        <w:b/>
        <w:color w:val="808080"/>
        <w:sz w:val="16"/>
        <w:szCs w:val="16"/>
      </w:rPr>
      <w:t>EF 011-2014 / 2015 – I : Organización de Eventos Científicos y Tecnológicos                          UNIDAD DE DESARROLLO – FONDECYT</w:t>
    </w:r>
  </w:p>
  <w:p w:rsidR="00975424" w:rsidRDefault="00975424" w:rsidP="00072F06">
    <w:pPr>
      <w:pStyle w:val="Footer"/>
      <w:tabs>
        <w:tab w:val="clear" w:pos="4252"/>
        <w:tab w:val="clear" w:pos="8504"/>
        <w:tab w:val="left" w:pos="7620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5424" w:rsidRDefault="00975424">
      <w:r>
        <w:separator/>
      </w:r>
    </w:p>
  </w:footnote>
  <w:footnote w:type="continuationSeparator" w:id="0">
    <w:p w:rsidR="00975424" w:rsidRDefault="009754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D5AC4"/>
    <w:multiLevelType w:val="hybridMultilevel"/>
    <w:tmpl w:val="B4F25126"/>
    <w:lvl w:ilvl="0" w:tplc="106EC17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FB6766"/>
    <w:multiLevelType w:val="hybridMultilevel"/>
    <w:tmpl w:val="289EB308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6D1D"/>
    <w:rsid w:val="00030937"/>
    <w:rsid w:val="00060F6B"/>
    <w:rsid w:val="00072F06"/>
    <w:rsid w:val="000802F1"/>
    <w:rsid w:val="00126E8E"/>
    <w:rsid w:val="001348E9"/>
    <w:rsid w:val="001719E3"/>
    <w:rsid w:val="00181847"/>
    <w:rsid w:val="001846AF"/>
    <w:rsid w:val="001A3AF0"/>
    <w:rsid w:val="002F78A9"/>
    <w:rsid w:val="00307AC0"/>
    <w:rsid w:val="00312680"/>
    <w:rsid w:val="00364500"/>
    <w:rsid w:val="003A79AE"/>
    <w:rsid w:val="004010C8"/>
    <w:rsid w:val="00497DAB"/>
    <w:rsid w:val="00537DA7"/>
    <w:rsid w:val="00546A76"/>
    <w:rsid w:val="00574AA4"/>
    <w:rsid w:val="005A77EE"/>
    <w:rsid w:val="006135F4"/>
    <w:rsid w:val="00676D1D"/>
    <w:rsid w:val="00691BB0"/>
    <w:rsid w:val="006F63E1"/>
    <w:rsid w:val="007112F3"/>
    <w:rsid w:val="007B7E66"/>
    <w:rsid w:val="007C72BD"/>
    <w:rsid w:val="007E426E"/>
    <w:rsid w:val="007F6B0A"/>
    <w:rsid w:val="0088585A"/>
    <w:rsid w:val="0089554A"/>
    <w:rsid w:val="008B70F4"/>
    <w:rsid w:val="008E4BC6"/>
    <w:rsid w:val="00955DD3"/>
    <w:rsid w:val="00963EE9"/>
    <w:rsid w:val="00975424"/>
    <w:rsid w:val="009B2474"/>
    <w:rsid w:val="009B6987"/>
    <w:rsid w:val="009D7D51"/>
    <w:rsid w:val="009E60A5"/>
    <w:rsid w:val="00A40A12"/>
    <w:rsid w:val="00AB1665"/>
    <w:rsid w:val="00AD69DB"/>
    <w:rsid w:val="00B14FA2"/>
    <w:rsid w:val="00B901A8"/>
    <w:rsid w:val="00B93A63"/>
    <w:rsid w:val="00BE26A9"/>
    <w:rsid w:val="00CB24A3"/>
    <w:rsid w:val="00D0496B"/>
    <w:rsid w:val="00D40555"/>
    <w:rsid w:val="00D41D71"/>
    <w:rsid w:val="00DA4CCA"/>
    <w:rsid w:val="00DD2C8B"/>
    <w:rsid w:val="00F24F77"/>
    <w:rsid w:val="00FD3C67"/>
    <w:rsid w:val="00FF5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7E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76D1D"/>
    <w:pPr>
      <w:ind w:left="720"/>
      <w:contextualSpacing/>
    </w:pPr>
  </w:style>
  <w:style w:type="table" w:styleId="TableGrid">
    <w:name w:val="Table Grid"/>
    <w:basedOn w:val="TableNormal"/>
    <w:uiPriority w:val="99"/>
    <w:rsid w:val="00546A7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18184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9554A"/>
    <w:rPr>
      <w:rFonts w:cs="Times New Roman"/>
      <w:lang w:eastAsia="en-US"/>
    </w:rPr>
  </w:style>
  <w:style w:type="paragraph" w:styleId="Footer">
    <w:name w:val="footer"/>
    <w:basedOn w:val="Normal"/>
    <w:link w:val="FooterChar"/>
    <w:uiPriority w:val="99"/>
    <w:rsid w:val="0018184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9554A"/>
    <w:rPr>
      <w:rFonts w:cs="Times New Roman"/>
      <w:lang w:eastAsia="en-US"/>
    </w:rPr>
  </w:style>
  <w:style w:type="character" w:styleId="PageNumber">
    <w:name w:val="page number"/>
    <w:basedOn w:val="DefaultParagraphFont"/>
    <w:uiPriority w:val="99"/>
    <w:rsid w:val="009E60A5"/>
    <w:rPr>
      <w:rFonts w:cs="Times New Roman"/>
    </w:rPr>
  </w:style>
  <w:style w:type="paragraph" w:customStyle="1" w:styleId="Default">
    <w:name w:val="Default"/>
    <w:uiPriority w:val="99"/>
    <w:rsid w:val="00072F06"/>
    <w:pPr>
      <w:suppressAutoHyphens/>
      <w:autoSpaceDE w:val="0"/>
    </w:pPr>
    <w:rPr>
      <w:rFonts w:ascii="Times New Roman" w:eastAsia="MS Mincho" w:hAnsi="Times New Roman"/>
      <w:color w:val="000000"/>
      <w:sz w:val="24"/>
      <w:szCs w:val="24"/>
      <w:lang w:val="es-ES" w:eastAsia="ja-JP"/>
    </w:rPr>
  </w:style>
  <w:style w:type="paragraph" w:styleId="NormalWeb">
    <w:name w:val="Normal (Web)"/>
    <w:basedOn w:val="Normal"/>
    <w:uiPriority w:val="99"/>
    <w:rsid w:val="004010C8"/>
    <w:pPr>
      <w:spacing w:before="100" w:beforeAutospacing="1" w:after="119" w:line="240" w:lineRule="auto"/>
    </w:pPr>
    <w:rPr>
      <w:rFonts w:ascii="Times New Roman" w:eastAsia="MS Mincho" w:hAnsi="Times New Roman"/>
      <w:color w:val="000000"/>
      <w:sz w:val="24"/>
      <w:szCs w:val="24"/>
      <w:lang w:val="es-ES" w:eastAsia="ja-JP"/>
    </w:rPr>
  </w:style>
  <w:style w:type="character" w:styleId="Hyperlink">
    <w:name w:val="Hyperlink"/>
    <w:basedOn w:val="DefaultParagraphFont"/>
    <w:uiPriority w:val="99"/>
    <w:rsid w:val="009B6987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642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199</Words>
  <Characters>1098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1</dc:title>
  <dc:subject/>
  <dc:creator>USER</dc:creator>
  <cp:keywords/>
  <dc:description/>
  <cp:lastModifiedBy>emalca</cp:lastModifiedBy>
  <cp:revision>4</cp:revision>
  <dcterms:created xsi:type="dcterms:W3CDTF">2014-12-19T15:17:00Z</dcterms:created>
  <dcterms:modified xsi:type="dcterms:W3CDTF">2014-12-20T04:10:00Z</dcterms:modified>
</cp:coreProperties>
</file>