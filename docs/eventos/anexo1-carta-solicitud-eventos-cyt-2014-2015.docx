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FAC" w:rsidRPr="00B901A8" w:rsidRDefault="00854FAC" w:rsidP="000802F1">
      <w:pPr>
        <w:spacing w:after="0" w:line="240" w:lineRule="auto"/>
        <w:jc w:val="right"/>
        <w:rPr>
          <w:b/>
        </w:rPr>
      </w:pPr>
      <w:r w:rsidRPr="00B901A8">
        <w:rPr>
          <w:b/>
        </w:rPr>
        <w:t>ANEXO 1</w:t>
      </w:r>
    </w:p>
    <w:p w:rsidR="00854FAC" w:rsidRPr="00B901A8" w:rsidRDefault="00854FAC" w:rsidP="00B14FA2">
      <w:pPr>
        <w:spacing w:after="0" w:line="240" w:lineRule="auto"/>
        <w:jc w:val="center"/>
        <w:rPr>
          <w:b/>
        </w:rPr>
      </w:pPr>
      <w:r w:rsidRPr="00B901A8">
        <w:rPr>
          <w:b/>
        </w:rPr>
        <w:t>CARTA DE SOLICITUD</w:t>
      </w:r>
    </w:p>
    <w:p w:rsidR="00854FAC" w:rsidRPr="00B901A8" w:rsidRDefault="00854FAC" w:rsidP="00181847">
      <w:pPr>
        <w:spacing w:after="0" w:line="240" w:lineRule="auto"/>
        <w:jc w:val="right"/>
      </w:pPr>
      <w:r>
        <w:t>Ciudad, ……. de ……….. de 201…</w:t>
      </w:r>
    </w:p>
    <w:p w:rsidR="00854FAC" w:rsidRPr="00B901A8" w:rsidRDefault="00854FAC" w:rsidP="00181847">
      <w:pPr>
        <w:spacing w:after="0" w:line="240" w:lineRule="auto"/>
        <w:jc w:val="right"/>
      </w:pPr>
    </w:p>
    <w:p w:rsidR="00854FAC" w:rsidRPr="00B901A8" w:rsidRDefault="00854FAC" w:rsidP="00181847">
      <w:pPr>
        <w:spacing w:after="0" w:line="240" w:lineRule="auto"/>
      </w:pPr>
      <w:r w:rsidRPr="00B901A8">
        <w:t xml:space="preserve">Señor  Doctor </w:t>
      </w:r>
    </w:p>
    <w:p w:rsidR="00854FAC" w:rsidRPr="00B901A8" w:rsidRDefault="00854FAC" w:rsidP="006F63E1">
      <w:pPr>
        <w:spacing w:after="0" w:line="240" w:lineRule="auto"/>
        <w:jc w:val="both"/>
        <w:rPr>
          <w:b/>
          <w:smallCaps/>
        </w:rPr>
      </w:pPr>
      <w:r w:rsidRPr="00B901A8">
        <w:rPr>
          <w:b/>
          <w:smallCaps/>
        </w:rPr>
        <w:t>Manuel Luis Sánchez</w:t>
      </w:r>
    </w:p>
    <w:p w:rsidR="00854FAC" w:rsidRPr="00B901A8" w:rsidRDefault="00854FAC" w:rsidP="006F63E1">
      <w:pPr>
        <w:spacing w:after="0" w:line="240" w:lineRule="auto"/>
        <w:jc w:val="both"/>
      </w:pPr>
      <w:r w:rsidRPr="00B901A8">
        <w:t xml:space="preserve">Director Ejecutivo </w:t>
      </w:r>
    </w:p>
    <w:p w:rsidR="00854FAC" w:rsidRPr="00B901A8" w:rsidRDefault="00854FAC" w:rsidP="006F63E1">
      <w:pPr>
        <w:spacing w:after="0" w:line="240" w:lineRule="auto"/>
        <w:jc w:val="both"/>
      </w:pPr>
      <w:r w:rsidRPr="00B901A8">
        <w:t>Fondo Nacional de Desarrollo Científico y Tecnológico</w:t>
      </w:r>
    </w:p>
    <w:p w:rsidR="00854FAC" w:rsidRPr="00B901A8" w:rsidRDefault="00854FAC" w:rsidP="006F63E1">
      <w:pPr>
        <w:spacing w:after="0" w:line="240" w:lineRule="auto"/>
        <w:jc w:val="both"/>
      </w:pPr>
      <w:r w:rsidRPr="00B901A8">
        <w:t>y de Innovación Tecnológica</w:t>
      </w:r>
    </w:p>
    <w:p w:rsidR="00854FAC" w:rsidRPr="00B901A8" w:rsidRDefault="00854FAC" w:rsidP="006F63E1">
      <w:pPr>
        <w:spacing w:after="0" w:line="240" w:lineRule="auto"/>
        <w:jc w:val="both"/>
      </w:pPr>
      <w:r w:rsidRPr="00B901A8">
        <w:t>Lima.-</w:t>
      </w:r>
    </w:p>
    <w:p w:rsidR="00854FAC" w:rsidRPr="00B901A8" w:rsidRDefault="00854FAC" w:rsidP="006F63E1">
      <w:pPr>
        <w:spacing w:after="0" w:line="240" w:lineRule="auto"/>
        <w:jc w:val="both"/>
      </w:pPr>
    </w:p>
    <w:p w:rsidR="00854FAC" w:rsidRPr="00B901A8" w:rsidRDefault="00854FAC" w:rsidP="006F63E1">
      <w:pPr>
        <w:spacing w:after="0" w:line="240" w:lineRule="auto"/>
        <w:jc w:val="both"/>
      </w:pPr>
      <w:r w:rsidRPr="00B901A8">
        <w:t>De mi consideración;</w:t>
      </w:r>
    </w:p>
    <w:p w:rsidR="00854FAC" w:rsidRPr="00B901A8" w:rsidRDefault="00854FAC" w:rsidP="006F63E1">
      <w:pPr>
        <w:spacing w:after="0" w:line="240" w:lineRule="auto"/>
        <w:jc w:val="both"/>
      </w:pPr>
    </w:p>
    <w:p w:rsidR="00854FAC" w:rsidRPr="00B901A8" w:rsidRDefault="00854FAC" w:rsidP="006F63E1">
      <w:pPr>
        <w:spacing w:after="0" w:line="240" w:lineRule="auto"/>
        <w:jc w:val="both"/>
      </w:pPr>
      <w:r w:rsidRPr="00B901A8">
        <w:t xml:space="preserve">Yo,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74"/>
        <w:gridCol w:w="2734"/>
      </w:tblGrid>
      <w:tr w:rsidR="00854FAC" w:rsidRPr="00B901A8" w:rsidTr="00181847">
        <w:tc>
          <w:tcPr>
            <w:tcW w:w="6374" w:type="dxa"/>
          </w:tcPr>
          <w:p w:rsidR="00854FAC" w:rsidRPr="00B901A8" w:rsidRDefault="00854FAC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ab/>
              <w:t>Nombre completo</w:t>
            </w:r>
          </w:p>
        </w:tc>
        <w:tc>
          <w:tcPr>
            <w:tcW w:w="2734" w:type="dxa"/>
          </w:tcPr>
          <w:p w:rsidR="00854FAC" w:rsidRPr="00B901A8" w:rsidRDefault="00854FAC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854FAC" w:rsidRPr="00B901A8" w:rsidRDefault="00854FAC" w:rsidP="006F63E1">
      <w:pPr>
        <w:spacing w:after="0" w:line="240" w:lineRule="auto"/>
        <w:jc w:val="both"/>
      </w:pPr>
    </w:p>
    <w:p w:rsidR="00854FAC" w:rsidRPr="00B901A8" w:rsidRDefault="00854FAC" w:rsidP="00546A76">
      <w:pPr>
        <w:spacing w:after="0" w:line="240" w:lineRule="auto"/>
        <w:jc w:val="both"/>
      </w:pPr>
      <w:r w:rsidRPr="00B901A8">
        <w:t>tengo el agrado de dirigirme a usted, como autoridad competente de: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74"/>
        <w:gridCol w:w="2734"/>
      </w:tblGrid>
      <w:tr w:rsidR="00854FAC" w:rsidRPr="00B901A8" w:rsidTr="00181847">
        <w:tc>
          <w:tcPr>
            <w:tcW w:w="6374" w:type="dxa"/>
          </w:tcPr>
          <w:p w:rsidR="00854FAC" w:rsidRPr="00B901A8" w:rsidRDefault="00854FAC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ab/>
              <w:t>Nombre de la Entidad Solicitante</w:t>
            </w:r>
          </w:p>
        </w:tc>
        <w:tc>
          <w:tcPr>
            <w:tcW w:w="2734" w:type="dxa"/>
          </w:tcPr>
          <w:p w:rsidR="00854FAC" w:rsidRPr="00B901A8" w:rsidRDefault="00854FAC" w:rsidP="001348E9">
            <w:pPr>
              <w:spacing w:after="0" w:line="240" w:lineRule="auto"/>
              <w:jc w:val="both"/>
            </w:pPr>
            <w:r w:rsidRPr="00B901A8">
              <w:t>RUC</w:t>
            </w:r>
          </w:p>
        </w:tc>
      </w:tr>
    </w:tbl>
    <w:p w:rsidR="00854FAC" w:rsidRPr="00B901A8" w:rsidRDefault="00854FAC" w:rsidP="00546A76">
      <w:pPr>
        <w:spacing w:after="0" w:line="240" w:lineRule="auto"/>
        <w:jc w:val="both"/>
      </w:pPr>
    </w:p>
    <w:p w:rsidR="00854FAC" w:rsidRPr="00B901A8" w:rsidRDefault="00854FAC" w:rsidP="00546A76">
      <w:pPr>
        <w:spacing w:after="0" w:line="240" w:lineRule="auto"/>
        <w:jc w:val="both"/>
      </w:pPr>
      <w:r w:rsidRPr="00B901A8">
        <w:t xml:space="preserve">para presentar al Coordinador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74"/>
        <w:gridCol w:w="2734"/>
      </w:tblGrid>
      <w:tr w:rsidR="00854FAC" w:rsidRPr="00B901A8" w:rsidTr="00181847">
        <w:tc>
          <w:tcPr>
            <w:tcW w:w="6374" w:type="dxa"/>
          </w:tcPr>
          <w:p w:rsidR="00854FAC" w:rsidRPr="00B901A8" w:rsidRDefault="00854FAC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ab/>
              <w:t>Nombre completo</w:t>
            </w:r>
          </w:p>
        </w:tc>
        <w:tc>
          <w:tcPr>
            <w:tcW w:w="2734" w:type="dxa"/>
          </w:tcPr>
          <w:p w:rsidR="00854FAC" w:rsidRPr="00B901A8" w:rsidRDefault="00854FAC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854FAC" w:rsidRPr="00B901A8" w:rsidRDefault="00854FAC" w:rsidP="00546A76">
      <w:pPr>
        <w:spacing w:after="0" w:line="240" w:lineRule="auto"/>
        <w:jc w:val="both"/>
      </w:pPr>
    </w:p>
    <w:p w:rsidR="00854FAC" w:rsidRPr="00B901A8" w:rsidRDefault="00854FAC" w:rsidP="00546A76">
      <w:pPr>
        <w:spacing w:after="0" w:line="240" w:lineRule="auto"/>
        <w:jc w:val="both"/>
      </w:pPr>
      <w:r w:rsidRPr="00B901A8">
        <w:t xml:space="preserve">quien sería el responsable ante el FONDECYT por la propuesta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8"/>
      </w:tblGrid>
      <w:tr w:rsidR="00854FAC" w:rsidRPr="00B901A8" w:rsidTr="00181847">
        <w:tc>
          <w:tcPr>
            <w:tcW w:w="9108" w:type="dxa"/>
          </w:tcPr>
          <w:p w:rsidR="00854FAC" w:rsidRPr="00B901A8" w:rsidRDefault="00854FAC" w:rsidP="001348E9">
            <w:pPr>
              <w:spacing w:after="0" w:line="240" w:lineRule="auto"/>
              <w:jc w:val="both"/>
            </w:pPr>
            <w:r w:rsidRPr="00B901A8">
              <w:t>Nombre de la propuesta de evento</w:t>
            </w:r>
          </w:p>
        </w:tc>
      </w:tr>
    </w:tbl>
    <w:p w:rsidR="00854FAC" w:rsidRPr="00B901A8" w:rsidRDefault="00854FAC" w:rsidP="00546A76">
      <w:pPr>
        <w:spacing w:after="0" w:line="240" w:lineRule="auto"/>
        <w:jc w:val="both"/>
      </w:pPr>
    </w:p>
    <w:p w:rsidR="00854FAC" w:rsidRPr="00B901A8" w:rsidRDefault="00854FAC" w:rsidP="00546A76">
      <w:pPr>
        <w:spacing w:after="0" w:line="240" w:lineRule="auto"/>
        <w:jc w:val="both"/>
      </w:pPr>
      <w:r w:rsidRPr="00B901A8">
        <w:t xml:space="preserve">a presentarse al Concurso 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74"/>
        <w:gridCol w:w="2734"/>
      </w:tblGrid>
      <w:tr w:rsidR="00854FAC" w:rsidRPr="00B901A8" w:rsidTr="00181847">
        <w:tc>
          <w:tcPr>
            <w:tcW w:w="6374" w:type="dxa"/>
          </w:tcPr>
          <w:p w:rsidR="00854FAC" w:rsidRPr="00B901A8" w:rsidRDefault="00854FAC" w:rsidP="001348E9">
            <w:pPr>
              <w:spacing w:after="0" w:line="240" w:lineRule="auto"/>
              <w:jc w:val="both"/>
            </w:pPr>
            <w:r w:rsidRPr="00B901A8">
              <w:t xml:space="preserve">Organización de Eventos Científicos y Tecnológicos                                               </w:t>
            </w:r>
          </w:p>
        </w:tc>
        <w:tc>
          <w:tcPr>
            <w:tcW w:w="2734" w:type="dxa"/>
          </w:tcPr>
          <w:p w:rsidR="00854FAC" w:rsidRPr="00B901A8" w:rsidRDefault="00854FAC" w:rsidP="009E60A5">
            <w:pPr>
              <w:spacing w:after="0" w:line="240" w:lineRule="auto"/>
              <w:jc w:val="center"/>
            </w:pPr>
            <w:r>
              <w:t>Año – Nº Convocatoria</w:t>
            </w:r>
          </w:p>
        </w:tc>
      </w:tr>
    </w:tbl>
    <w:p w:rsidR="00854FAC" w:rsidRPr="00B901A8" w:rsidRDefault="00854FAC" w:rsidP="00546A76">
      <w:pPr>
        <w:spacing w:after="0" w:line="240" w:lineRule="auto"/>
        <w:jc w:val="both"/>
      </w:pPr>
    </w:p>
    <w:p w:rsidR="00854FAC" w:rsidRPr="00B901A8" w:rsidRDefault="00854FAC" w:rsidP="001846AF">
      <w:pPr>
        <w:spacing w:after="0" w:line="240" w:lineRule="auto"/>
        <w:jc w:val="both"/>
      </w:pPr>
      <w:r w:rsidRPr="00B901A8">
        <w:t xml:space="preserve">Me permito presentar a las siguientes entidades asociadas, según lo establecen y permiten las bases: </w:t>
      </w:r>
    </w:p>
    <w:tbl>
      <w:tblPr>
        <w:tblW w:w="914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560"/>
        <w:gridCol w:w="2864"/>
        <w:gridCol w:w="1984"/>
        <w:gridCol w:w="2734"/>
      </w:tblGrid>
      <w:tr w:rsidR="00854FAC" w:rsidRPr="00B901A8" w:rsidTr="00181847">
        <w:tc>
          <w:tcPr>
            <w:tcW w:w="1560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  <w:r w:rsidRPr="00B901A8">
              <w:t>Entidad</w:t>
            </w:r>
          </w:p>
        </w:tc>
        <w:tc>
          <w:tcPr>
            <w:tcW w:w="2864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  <w:r w:rsidRPr="00B901A8">
              <w:t>Componentes del proyecto bajo su responsabilidad</w:t>
            </w:r>
          </w:p>
        </w:tc>
        <w:tc>
          <w:tcPr>
            <w:tcW w:w="1984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  <w:r w:rsidRPr="00B901A8">
              <w:t xml:space="preserve">Contribución </w:t>
            </w:r>
          </w:p>
        </w:tc>
        <w:tc>
          <w:tcPr>
            <w:tcW w:w="2734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  <w:r w:rsidRPr="00B901A8">
              <w:t>Mencionar acuerdos pre existentes (fecha)</w:t>
            </w:r>
          </w:p>
        </w:tc>
      </w:tr>
      <w:tr w:rsidR="00854FAC" w:rsidRPr="00B901A8" w:rsidTr="00181847">
        <w:tc>
          <w:tcPr>
            <w:tcW w:w="1560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864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734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854FAC" w:rsidRPr="00B901A8" w:rsidTr="00181847">
        <w:tc>
          <w:tcPr>
            <w:tcW w:w="1560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864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984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734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</w:tbl>
    <w:p w:rsidR="00854FAC" w:rsidRPr="00B901A8" w:rsidRDefault="00854FAC" w:rsidP="001846AF">
      <w:pPr>
        <w:spacing w:after="0" w:line="240" w:lineRule="auto"/>
        <w:jc w:val="both"/>
      </w:pPr>
    </w:p>
    <w:p w:rsidR="00854FAC" w:rsidRPr="00B901A8" w:rsidRDefault="00854FAC" w:rsidP="001846AF">
      <w:pPr>
        <w:spacing w:after="0" w:line="240" w:lineRule="auto"/>
        <w:jc w:val="both"/>
      </w:pPr>
      <w:r w:rsidRPr="00B901A8">
        <w:t xml:space="preserve">Asimismo comunico que la suma total de la contrapartida para </w:t>
      </w:r>
      <w:smartTag w:uri="urn:schemas-microsoft-com:office:smarttags" w:element="PersonName">
        <w:smartTagPr>
          <w:attr w:name="ProductID" w:val="la Propuesta"/>
        </w:smartTagPr>
        <w:r w:rsidRPr="00B901A8">
          <w:t>la Propuesta</w:t>
        </w:r>
      </w:smartTag>
      <w:r w:rsidRPr="00B901A8">
        <w:t xml:space="preserve"> es de s/. ………… (…. y 00/100 Nuevos Soles) equivalente al    %, según el siguiente cuadro:</w:t>
      </w:r>
    </w:p>
    <w:tbl>
      <w:tblPr>
        <w:tblW w:w="914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403"/>
        <w:gridCol w:w="2551"/>
        <w:gridCol w:w="1559"/>
        <w:gridCol w:w="1629"/>
      </w:tblGrid>
      <w:tr w:rsidR="00854FAC" w:rsidRPr="00B901A8" w:rsidTr="00181847">
        <w:tc>
          <w:tcPr>
            <w:tcW w:w="3403" w:type="dxa"/>
            <w:vMerge w:val="restart"/>
            <w:vAlign w:val="center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center"/>
            </w:pPr>
            <w:r w:rsidRPr="00B901A8">
              <w:t>Entidad</w:t>
            </w:r>
          </w:p>
        </w:tc>
        <w:tc>
          <w:tcPr>
            <w:tcW w:w="2551" w:type="dxa"/>
            <w:vMerge w:val="restart"/>
            <w:vAlign w:val="center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center"/>
            </w:pPr>
            <w:r w:rsidRPr="00B901A8">
              <w:t>Importe solicitado</w:t>
            </w:r>
          </w:p>
        </w:tc>
        <w:tc>
          <w:tcPr>
            <w:tcW w:w="3188" w:type="dxa"/>
            <w:gridSpan w:val="2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center"/>
            </w:pPr>
            <w:r w:rsidRPr="00B901A8">
              <w:t>Cofinanciamiento s/.</w:t>
            </w:r>
          </w:p>
        </w:tc>
      </w:tr>
      <w:tr w:rsidR="00854FAC" w:rsidRPr="00B901A8" w:rsidTr="00181847">
        <w:tc>
          <w:tcPr>
            <w:tcW w:w="3403" w:type="dxa"/>
            <w:vMerge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551" w:type="dxa"/>
            <w:vMerge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559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center"/>
            </w:pPr>
            <w:r w:rsidRPr="00B901A8">
              <w:t>Monetario</w:t>
            </w:r>
          </w:p>
        </w:tc>
        <w:tc>
          <w:tcPr>
            <w:tcW w:w="1629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center"/>
            </w:pPr>
            <w:r w:rsidRPr="00B901A8">
              <w:t>No monetario</w:t>
            </w:r>
          </w:p>
        </w:tc>
      </w:tr>
      <w:tr w:rsidR="00854FAC" w:rsidRPr="00B901A8" w:rsidTr="00181847">
        <w:tc>
          <w:tcPr>
            <w:tcW w:w="3403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551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559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629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854FAC" w:rsidRPr="00B901A8" w:rsidTr="00181847">
        <w:tc>
          <w:tcPr>
            <w:tcW w:w="3403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2551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559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  <w:tc>
          <w:tcPr>
            <w:tcW w:w="1629" w:type="dxa"/>
          </w:tcPr>
          <w:p w:rsidR="00854FAC" w:rsidRPr="00B901A8" w:rsidRDefault="00854FAC" w:rsidP="001348E9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</w:tbl>
    <w:p w:rsidR="00854FAC" w:rsidRPr="00B901A8" w:rsidRDefault="00854FAC" w:rsidP="00546A76">
      <w:pPr>
        <w:spacing w:after="0" w:line="240" w:lineRule="auto"/>
        <w:jc w:val="both"/>
      </w:pPr>
    </w:p>
    <w:p w:rsidR="00854FAC" w:rsidRPr="00B901A8" w:rsidRDefault="00854FAC" w:rsidP="006F63E1">
      <w:pPr>
        <w:spacing w:after="0" w:line="240" w:lineRule="auto"/>
        <w:jc w:val="both"/>
      </w:pPr>
      <w:r w:rsidRPr="00B901A8">
        <w:t>Sin otro particular, quedo de usted.</w:t>
      </w:r>
    </w:p>
    <w:p w:rsidR="00854FAC" w:rsidRPr="00B901A8" w:rsidRDefault="00854FAC" w:rsidP="006F63E1">
      <w:pPr>
        <w:spacing w:after="0" w:line="240" w:lineRule="auto"/>
        <w:jc w:val="both"/>
      </w:pPr>
    </w:p>
    <w:p w:rsidR="00854FAC" w:rsidRPr="00B901A8" w:rsidRDefault="00854FAC" w:rsidP="006F63E1">
      <w:pPr>
        <w:spacing w:after="0" w:line="240" w:lineRule="auto"/>
        <w:jc w:val="both"/>
      </w:pPr>
      <w:r w:rsidRPr="00B901A8">
        <w:t>Atentamente</w:t>
      </w:r>
    </w:p>
    <w:p w:rsidR="00854FAC" w:rsidRPr="00B901A8" w:rsidRDefault="00854FAC" w:rsidP="006F63E1">
      <w:pPr>
        <w:spacing w:after="0" w:line="240" w:lineRule="auto"/>
        <w:jc w:val="both"/>
      </w:pPr>
      <w:r w:rsidRPr="00B901A8">
        <w:t>Firma</w:t>
      </w:r>
    </w:p>
    <w:p w:rsidR="00854FAC" w:rsidRPr="00B901A8" w:rsidRDefault="00854FAC" w:rsidP="006F63E1">
      <w:pPr>
        <w:spacing w:after="0" w:line="240" w:lineRule="auto"/>
        <w:jc w:val="both"/>
      </w:pPr>
      <w:r w:rsidRPr="00B901A8">
        <w:t xml:space="preserve">Nombre </w:t>
      </w:r>
    </w:p>
    <w:p w:rsidR="00854FAC" w:rsidRDefault="00854FAC" w:rsidP="002F78A9">
      <w:pPr>
        <w:spacing w:after="0" w:line="240" w:lineRule="auto"/>
        <w:jc w:val="right"/>
      </w:pPr>
    </w:p>
    <w:p w:rsidR="00854FAC" w:rsidRDefault="00854FAC" w:rsidP="002F78A9">
      <w:pPr>
        <w:spacing w:after="0" w:line="240" w:lineRule="auto"/>
        <w:jc w:val="right"/>
      </w:pPr>
      <w:bookmarkStart w:id="0" w:name="_GoBack"/>
      <w:bookmarkEnd w:id="0"/>
    </w:p>
    <w:sectPr w:rsidR="00854FAC" w:rsidSect="00072F06">
      <w:footerReference w:type="default" r:id="rId7"/>
      <w:pgSz w:w="12240" w:h="15840"/>
      <w:pgMar w:top="719" w:right="1701" w:bottom="1417" w:left="1701" w:header="360" w:footer="0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FAC" w:rsidRDefault="00854FAC">
      <w:r>
        <w:separator/>
      </w:r>
    </w:p>
  </w:endnote>
  <w:endnote w:type="continuationSeparator" w:id="0">
    <w:p w:rsidR="00854FAC" w:rsidRDefault="00854F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4FAC" w:rsidRDefault="00854FAC" w:rsidP="009E60A5">
    <w:pPr>
      <w:pStyle w:val="Footer"/>
      <w:ind w:right="360"/>
    </w:pPr>
    <w:r>
      <w:rPr>
        <w:b/>
        <w:color w:val="808080"/>
        <w:sz w:val="16"/>
        <w:szCs w:val="16"/>
      </w:rPr>
      <w:t>EF 011-2014 / 2015 – I : Organización de Eventos Científicos y Tecnológicos                          UNIDAD DE DESARROLLO – FONDECYT</w:t>
    </w:r>
  </w:p>
  <w:p w:rsidR="00854FAC" w:rsidRDefault="00854FAC" w:rsidP="00072F06">
    <w:pPr>
      <w:pStyle w:val="Footer"/>
      <w:tabs>
        <w:tab w:val="clear" w:pos="4252"/>
        <w:tab w:val="clear" w:pos="8504"/>
        <w:tab w:val="left" w:pos="762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FAC" w:rsidRDefault="00854FAC">
      <w:r>
        <w:separator/>
      </w:r>
    </w:p>
  </w:footnote>
  <w:footnote w:type="continuationSeparator" w:id="0">
    <w:p w:rsidR="00854FAC" w:rsidRDefault="00854F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6D1D"/>
    <w:rsid w:val="00030937"/>
    <w:rsid w:val="00072F06"/>
    <w:rsid w:val="000802F1"/>
    <w:rsid w:val="00126E8E"/>
    <w:rsid w:val="001348E9"/>
    <w:rsid w:val="001719E3"/>
    <w:rsid w:val="00181847"/>
    <w:rsid w:val="001846AF"/>
    <w:rsid w:val="001A3AF0"/>
    <w:rsid w:val="002A6DC1"/>
    <w:rsid w:val="002F78A9"/>
    <w:rsid w:val="00307AC0"/>
    <w:rsid w:val="00312680"/>
    <w:rsid w:val="00364500"/>
    <w:rsid w:val="003A79AE"/>
    <w:rsid w:val="004010C8"/>
    <w:rsid w:val="00497DAB"/>
    <w:rsid w:val="0052086C"/>
    <w:rsid w:val="00537DA7"/>
    <w:rsid w:val="00546A76"/>
    <w:rsid w:val="00574AA4"/>
    <w:rsid w:val="005A77EE"/>
    <w:rsid w:val="006135F4"/>
    <w:rsid w:val="00676D1D"/>
    <w:rsid w:val="00691BB0"/>
    <w:rsid w:val="006B3F72"/>
    <w:rsid w:val="006F63E1"/>
    <w:rsid w:val="007112F3"/>
    <w:rsid w:val="007B7E66"/>
    <w:rsid w:val="007C72BD"/>
    <w:rsid w:val="007E426E"/>
    <w:rsid w:val="007F6B0A"/>
    <w:rsid w:val="00854FAC"/>
    <w:rsid w:val="008B70F4"/>
    <w:rsid w:val="00955DD3"/>
    <w:rsid w:val="00963EE9"/>
    <w:rsid w:val="009B2474"/>
    <w:rsid w:val="009B6987"/>
    <w:rsid w:val="009D7D51"/>
    <w:rsid w:val="009E60A5"/>
    <w:rsid w:val="00A40A12"/>
    <w:rsid w:val="00AB1665"/>
    <w:rsid w:val="00AD69DB"/>
    <w:rsid w:val="00B14FA2"/>
    <w:rsid w:val="00B901A8"/>
    <w:rsid w:val="00B93A63"/>
    <w:rsid w:val="00BE26A9"/>
    <w:rsid w:val="00C779EF"/>
    <w:rsid w:val="00CB24A3"/>
    <w:rsid w:val="00D0496B"/>
    <w:rsid w:val="00D40555"/>
    <w:rsid w:val="00D41D71"/>
    <w:rsid w:val="00DA4CCA"/>
    <w:rsid w:val="00DD2C8B"/>
    <w:rsid w:val="00F24F77"/>
    <w:rsid w:val="00FD3C67"/>
    <w:rsid w:val="00FF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eGrid">
    <w:name w:val="Table Grid"/>
    <w:basedOn w:val="TableNormal"/>
    <w:uiPriority w:val="99"/>
    <w:rsid w:val="00546A7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B3F72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B3F72"/>
    <w:rPr>
      <w:rFonts w:cs="Times New Roman"/>
      <w:lang w:eastAsia="en-US"/>
    </w:rPr>
  </w:style>
  <w:style w:type="character" w:styleId="PageNumber">
    <w:name w:val="page number"/>
    <w:basedOn w:val="DefaultParagraphFont"/>
    <w:uiPriority w:val="99"/>
    <w:rsid w:val="009E60A5"/>
    <w:rPr>
      <w:rFonts w:cs="Times New Roman"/>
    </w:rPr>
  </w:style>
  <w:style w:type="paragraph" w:customStyle="1" w:styleId="Default">
    <w:name w:val="Default"/>
    <w:uiPriority w:val="99"/>
    <w:rsid w:val="00072F06"/>
    <w:pPr>
      <w:suppressAutoHyphens/>
      <w:autoSpaceDE w:val="0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paragraph" w:styleId="NormalWeb">
    <w:name w:val="Normal (Web)"/>
    <w:basedOn w:val="Normal"/>
    <w:uiPriority w:val="99"/>
    <w:rsid w:val="004010C8"/>
    <w:pPr>
      <w:spacing w:before="100" w:beforeAutospacing="1" w:after="119" w:line="240" w:lineRule="auto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character" w:styleId="Hyperlink">
    <w:name w:val="Hyperlink"/>
    <w:basedOn w:val="DefaultParagraphFont"/>
    <w:uiPriority w:val="99"/>
    <w:rsid w:val="009B698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381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188</Words>
  <Characters>1037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emalca</cp:lastModifiedBy>
  <cp:revision>4</cp:revision>
  <dcterms:created xsi:type="dcterms:W3CDTF">2014-12-19T15:17:00Z</dcterms:created>
  <dcterms:modified xsi:type="dcterms:W3CDTF">2014-12-20T04:09:00Z</dcterms:modified>
</cp:coreProperties>
</file>